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19"/>
        <w:gridCol w:w="723"/>
        <w:gridCol w:w="6504"/>
      </w:tblGrid>
      <w:tr w:rsidR="001B2ABD" w:rsidTr="009473E8">
        <w:trPr>
          <w:trHeight w:val="4626"/>
        </w:trPr>
        <w:tc>
          <w:tcPr>
            <w:tcW w:w="3619" w:type="dxa"/>
            <w:vAlign w:val="bottom"/>
          </w:tcPr>
          <w:p w:rsidR="001B2ABD" w:rsidRDefault="00AA0B77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431800</wp:posOffset>
                  </wp:positionH>
                  <wp:positionV relativeFrom="paragraph">
                    <wp:posOffset>501650</wp:posOffset>
                  </wp:positionV>
                  <wp:extent cx="1371600" cy="1485900"/>
                  <wp:effectExtent l="38100" t="57150" r="114300" b="95250"/>
                  <wp:wrapSquare wrapText="bothSides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7930" t="6572" r="27127" b="12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859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3" w:type="dxa"/>
          </w:tcPr>
          <w:p w:rsidR="001B2ABD" w:rsidRPr="00810B72" w:rsidRDefault="001B2ABD" w:rsidP="000C45FF">
            <w:pPr>
              <w:tabs>
                <w:tab w:val="left" w:pos="990"/>
              </w:tabs>
              <w:rPr>
                <w:sz w:val="74"/>
              </w:rPr>
            </w:pPr>
          </w:p>
        </w:tc>
        <w:tc>
          <w:tcPr>
            <w:tcW w:w="6504" w:type="dxa"/>
            <w:vAlign w:val="bottom"/>
          </w:tcPr>
          <w:p w:rsidR="00F108FB" w:rsidRPr="00CD7979" w:rsidRDefault="00810B72" w:rsidP="00F108FB">
            <w:pPr>
              <w:rPr>
                <w:rFonts w:ascii="Cambria Math" w:hAnsi="Cambria Math"/>
                <w:b/>
                <w:bCs/>
                <w:sz w:val="72"/>
                <w:szCs w:val="144"/>
              </w:rPr>
            </w:pPr>
            <w:r w:rsidRPr="00CD7979">
              <w:rPr>
                <w:rFonts w:ascii="Cambria Math" w:hAnsi="Cambria Math"/>
                <w:b/>
                <w:bCs/>
                <w:sz w:val="72"/>
                <w:szCs w:val="144"/>
              </w:rPr>
              <w:t>Engr.Sumreena Bano</w:t>
            </w:r>
          </w:p>
          <w:p w:rsidR="001B2ABD" w:rsidRPr="00810B72" w:rsidRDefault="00810B72" w:rsidP="001B2ABD">
            <w:pPr>
              <w:pStyle w:val="Subtitle"/>
              <w:rPr>
                <w:sz w:val="74"/>
              </w:rPr>
            </w:pPr>
            <w:r w:rsidRPr="004570B0">
              <w:rPr>
                <w:spacing w:val="4"/>
                <w:w w:val="38"/>
                <w:sz w:val="68"/>
              </w:rPr>
              <w:t>Lecturer</w:t>
            </w:r>
            <w:r w:rsidR="00CD7979" w:rsidRPr="004570B0">
              <w:rPr>
                <w:spacing w:val="4"/>
                <w:w w:val="38"/>
                <w:sz w:val="68"/>
              </w:rPr>
              <w:t xml:space="preserve"> at</w:t>
            </w:r>
            <w:r w:rsidR="00701D02" w:rsidRPr="004570B0">
              <w:rPr>
                <w:spacing w:val="4"/>
                <w:w w:val="38"/>
                <w:sz w:val="68"/>
              </w:rPr>
              <w:t xml:space="preserve"> SSUE</w:t>
            </w:r>
            <w:r w:rsidR="00701D02" w:rsidRPr="004570B0">
              <w:rPr>
                <w:spacing w:val="6"/>
                <w:w w:val="38"/>
                <w:sz w:val="68"/>
              </w:rPr>
              <w:t>T</w:t>
            </w:r>
          </w:p>
        </w:tc>
      </w:tr>
      <w:tr w:rsidR="001B2ABD" w:rsidTr="009473E8">
        <w:trPr>
          <w:trHeight w:val="7306"/>
        </w:trPr>
        <w:tc>
          <w:tcPr>
            <w:tcW w:w="3619" w:type="dxa"/>
          </w:tcPr>
          <w:p w:rsidR="001B2ABD" w:rsidRDefault="00AA0B77" w:rsidP="00036450">
            <w:pPr>
              <w:pStyle w:val="Heading3"/>
            </w:pPr>
            <w:r>
              <w:t>objective</w:t>
            </w:r>
          </w:p>
          <w:p w:rsidR="00AA0B77" w:rsidRDefault="00AA0B77" w:rsidP="00DC6A35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To obtain a fulfilling and successful career in an organization </w:t>
            </w:r>
            <w:proofErr w:type="gramStart"/>
            <w:r>
              <w:t>Where</w:t>
            </w:r>
            <w:r w:rsidR="00E311B8">
              <w:t xml:space="preserve"> </w:t>
            </w:r>
            <w:r>
              <w:t xml:space="preserve"> knowledge</w:t>
            </w:r>
            <w:proofErr w:type="gramEnd"/>
            <w:r>
              <w:t xml:space="preserve"> skill and experience may significantly be contributed toward  organization objective.</w:t>
            </w:r>
          </w:p>
          <w:p w:rsidR="00AA0B77" w:rsidRPr="005242A6" w:rsidRDefault="00AA0B77" w:rsidP="00DC6A3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12"/>
              </w:rPr>
            </w:pPr>
          </w:p>
          <w:sdt>
            <w:sdtPr>
              <w:id w:val="-1954003311"/>
              <w:placeholder>
                <w:docPart w:val="7B82184B61EA48C283BA386BED86CB4F"/>
              </w:placeholder>
              <w:temporary/>
              <w:showingPlcHdr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43124D17E88434B9151658C7F0B420C"/>
              </w:placeholder>
              <w:temporary/>
              <w:showingPlcHdr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810B72" w:rsidP="00903400">
            <w:r>
              <w:t>+923213861538</w:t>
            </w:r>
          </w:p>
          <w:p w:rsidR="00C15697" w:rsidRDefault="00C15697" w:rsidP="00903400">
            <w:r>
              <w:t>+923333811877</w:t>
            </w:r>
          </w:p>
          <w:p w:rsidR="004D3011" w:rsidRPr="006A5181" w:rsidRDefault="006A5181" w:rsidP="006A5181">
            <w:pPr>
              <w:pStyle w:val="Heading3"/>
              <w:rPr>
                <w:rFonts w:ascii="Times New Roman" w:eastAsia="Times New Roman" w:hAnsi="Times New Roman" w:cs="Times New Roman"/>
                <w:b w:val="0"/>
                <w:bCs/>
                <w:sz w:val="24"/>
              </w:rPr>
            </w:pPr>
            <w:r>
              <w:t>Email:</w:t>
            </w:r>
          </w:p>
          <w:p w:rsidR="00036450" w:rsidRDefault="00C15697" w:rsidP="004D3011">
            <w:r>
              <w:t>s</w:t>
            </w:r>
            <w:r w:rsidR="00810B72">
              <w:t>amreena.bano</w:t>
            </w:r>
            <w:r w:rsidR="00903400">
              <w:t>@gmail.com</w:t>
            </w:r>
          </w:p>
          <w:p w:rsidR="00DC6A35" w:rsidRPr="00E4381A" w:rsidRDefault="00C15697" w:rsidP="004D3011">
            <w:pPr>
              <w:rPr>
                <w:rStyle w:val="Hyperlink"/>
              </w:rPr>
            </w:pPr>
            <w:r>
              <w:t>s</w:t>
            </w:r>
            <w:r w:rsidR="00DC6A35">
              <w:t>um_bano@yahoo.com</w:t>
            </w:r>
          </w:p>
          <w:sdt>
            <w:sdtPr>
              <w:id w:val="-1444214663"/>
              <w:placeholder>
                <w:docPart w:val="9CA56E4BFDA9447385121A4C729CA47B"/>
              </w:placeholder>
              <w:temporary/>
              <w:showingPlcHdr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903400" w:rsidP="004D3011">
            <w:r>
              <w:t xml:space="preserve">Photography </w:t>
            </w:r>
          </w:p>
          <w:p w:rsidR="004D3011" w:rsidRDefault="00E1446A" w:rsidP="004D3011">
            <w:r>
              <w:t>Cooking</w:t>
            </w:r>
          </w:p>
          <w:p w:rsidR="004D3011" w:rsidRDefault="00903400" w:rsidP="004D3011">
            <w:r>
              <w:t>Driving</w:t>
            </w:r>
          </w:p>
          <w:p w:rsidR="005F6781" w:rsidRDefault="005F6781" w:rsidP="004D3011">
            <w:r>
              <w:t>Internet</w:t>
            </w:r>
          </w:p>
          <w:p w:rsidR="005F6781" w:rsidRDefault="005F6781" w:rsidP="004D3011">
            <w:r>
              <w:t>Swimming</w:t>
            </w:r>
          </w:p>
          <w:p w:rsidR="00DC6A35" w:rsidRDefault="00DC6A35" w:rsidP="00DC6A35">
            <w:pPr>
              <w:pStyle w:val="Heading3"/>
            </w:pPr>
            <w:r>
              <w:t>Personal Information</w:t>
            </w:r>
          </w:p>
          <w:p w:rsidR="00E1446A" w:rsidRDefault="00E1446A" w:rsidP="00E1446A">
            <w:r>
              <w:t>Name:      Engr.Sumreena Bano</w:t>
            </w:r>
          </w:p>
          <w:p w:rsidR="004E49B3" w:rsidRDefault="00E1446A" w:rsidP="004E49B3">
            <w:r w:rsidRPr="004E49B3">
              <w:t>PEC NO</w:t>
            </w:r>
            <w:r w:rsidRPr="00274289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274289">
              <w:t xml:space="preserve">   COMP/4961</w:t>
            </w:r>
          </w:p>
          <w:p w:rsidR="004E49B3" w:rsidRDefault="004E49B3" w:rsidP="004E49B3">
            <w:r w:rsidRPr="004E49B3">
              <w:rPr>
                <w:bCs/>
              </w:rPr>
              <w:t>Father Name</w:t>
            </w:r>
            <w:r>
              <w:t>:  Muhammad Javaid Akhter (Late)</w:t>
            </w:r>
          </w:p>
          <w:p w:rsidR="004E49B3" w:rsidRDefault="004E49B3" w:rsidP="004E49B3">
            <w:r w:rsidRPr="004E49B3">
              <w:rPr>
                <w:bCs/>
              </w:rPr>
              <w:t>Date of Birth</w:t>
            </w:r>
            <w:r>
              <w:rPr>
                <w:bCs/>
              </w:rPr>
              <w:t>:</w:t>
            </w:r>
            <w:r>
              <w:t xml:space="preserve">  20</w:t>
            </w:r>
            <w:r>
              <w:rPr>
                <w:vertAlign w:val="superscript"/>
              </w:rPr>
              <w:t>th</w:t>
            </w:r>
            <w:r w:rsidR="002B475B">
              <w:t xml:space="preserve"> -NOV-1984</w:t>
            </w:r>
          </w:p>
          <w:p w:rsidR="004E49B3" w:rsidRDefault="004E49B3" w:rsidP="004E49B3">
            <w:r w:rsidRPr="004E49B3">
              <w:rPr>
                <w:bCs/>
              </w:rPr>
              <w:t>Place of Birth</w:t>
            </w:r>
            <w:r>
              <w:rPr>
                <w:b/>
                <w:bCs/>
              </w:rPr>
              <w:t xml:space="preserve">:  </w:t>
            </w:r>
            <w:r>
              <w:t>Karachi-Pakistan</w:t>
            </w:r>
          </w:p>
          <w:p w:rsidR="004E49B3" w:rsidRDefault="004E49B3" w:rsidP="004E49B3">
            <w:r w:rsidRPr="004E49B3">
              <w:rPr>
                <w:bCs/>
              </w:rPr>
              <w:t>Marital Status</w:t>
            </w:r>
            <w:r>
              <w:t>: Single</w:t>
            </w:r>
          </w:p>
          <w:p w:rsidR="004E49B3" w:rsidRPr="00E1446A" w:rsidRDefault="004E49B3" w:rsidP="00E1446A"/>
          <w:p w:rsidR="00E1446A" w:rsidRPr="00E1446A" w:rsidRDefault="00E1446A" w:rsidP="00E1446A"/>
          <w:p w:rsidR="00DC6A35" w:rsidRPr="004D3011" w:rsidRDefault="00DC6A35" w:rsidP="004D3011"/>
        </w:tc>
        <w:tc>
          <w:tcPr>
            <w:tcW w:w="723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04" w:type="dxa"/>
          </w:tcPr>
          <w:sdt>
            <w:sdtPr>
              <w:id w:val="1049110328"/>
              <w:placeholder>
                <w:docPart w:val="3AE4CD6DE3254572A58263D98B04ABB7"/>
              </w:placeholder>
              <w:temporary/>
              <w:showingPlcHdr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4D3011" w:rsidRPr="00612A1E" w:rsidRDefault="00810B72" w:rsidP="0058155F">
            <w:pPr>
              <w:pStyle w:val="Heading4"/>
              <w:jc w:val="both"/>
              <w:rPr>
                <w:b w:val="0"/>
                <w:sz w:val="20"/>
                <w:szCs w:val="20"/>
              </w:rPr>
            </w:pPr>
            <w:r w:rsidRPr="00612A1E">
              <w:rPr>
                <w:b w:val="0"/>
                <w:sz w:val="20"/>
                <w:szCs w:val="20"/>
              </w:rPr>
              <w:t>ME(Telecommunication) from Hamdard University. [2008-2010]</w:t>
            </w:r>
          </w:p>
          <w:p w:rsidR="00810B72" w:rsidRPr="00612A1E" w:rsidRDefault="00810B72" w:rsidP="0058155F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12A1E">
              <w:rPr>
                <w:bCs/>
                <w:sz w:val="20"/>
                <w:szCs w:val="20"/>
              </w:rPr>
              <w:t>B.S (</w:t>
            </w:r>
            <w:proofErr w:type="gramStart"/>
            <w:r w:rsidRPr="00612A1E">
              <w:rPr>
                <w:bCs/>
                <w:sz w:val="20"/>
                <w:szCs w:val="20"/>
              </w:rPr>
              <w:t>Computer  Engineering</w:t>
            </w:r>
            <w:proofErr w:type="gramEnd"/>
            <w:r w:rsidRPr="00612A1E">
              <w:rPr>
                <w:bCs/>
                <w:sz w:val="20"/>
                <w:szCs w:val="20"/>
              </w:rPr>
              <w:t xml:space="preserve">) </w:t>
            </w:r>
            <w:r w:rsidRPr="00612A1E">
              <w:rPr>
                <w:sz w:val="20"/>
                <w:szCs w:val="20"/>
              </w:rPr>
              <w:t>From Sir Syed University of Engineering &amp; Technology). [2004-2008]</w:t>
            </w:r>
          </w:p>
          <w:p w:rsidR="00810B72" w:rsidRPr="00612A1E" w:rsidRDefault="00810B72" w:rsidP="0058155F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12A1E">
              <w:rPr>
                <w:sz w:val="20"/>
                <w:szCs w:val="20"/>
              </w:rPr>
              <w:t xml:space="preserve">Fsc. Pre-Engineering </w:t>
            </w:r>
            <w:proofErr w:type="gramStart"/>
            <w:r w:rsidRPr="00612A1E">
              <w:rPr>
                <w:sz w:val="20"/>
                <w:szCs w:val="20"/>
              </w:rPr>
              <w:t>From</w:t>
            </w:r>
            <w:proofErr w:type="gramEnd"/>
            <w:r w:rsidRPr="00612A1E">
              <w:rPr>
                <w:sz w:val="20"/>
                <w:szCs w:val="20"/>
              </w:rPr>
              <w:t xml:space="preserve"> Khatoon-E-Pakistan Govt.Girls College. [2000-2002]</w:t>
            </w:r>
          </w:p>
          <w:p w:rsidR="00810B72" w:rsidRPr="00612A1E" w:rsidRDefault="00810B72" w:rsidP="0058155F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12A1E">
              <w:rPr>
                <w:sz w:val="20"/>
                <w:szCs w:val="20"/>
              </w:rPr>
              <w:t xml:space="preserve">Matriculation Science </w:t>
            </w:r>
            <w:proofErr w:type="gramStart"/>
            <w:r w:rsidRPr="00612A1E">
              <w:rPr>
                <w:sz w:val="20"/>
                <w:szCs w:val="20"/>
              </w:rPr>
              <w:t>From</w:t>
            </w:r>
            <w:proofErr w:type="gramEnd"/>
            <w:r w:rsidRPr="00612A1E">
              <w:rPr>
                <w:sz w:val="20"/>
                <w:szCs w:val="20"/>
              </w:rPr>
              <w:t xml:space="preserve"> Falcon House Grammer School. [1996-1998]</w:t>
            </w:r>
          </w:p>
          <w:p w:rsidR="00810B72" w:rsidRPr="00612A1E" w:rsidRDefault="00810B72" w:rsidP="0058155F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12A1E">
              <w:rPr>
                <w:sz w:val="20"/>
                <w:szCs w:val="20"/>
              </w:rPr>
              <w:t>Diploma in Information Technology from university of Karachi.</w:t>
            </w:r>
            <w:r w:rsidR="00A51D97" w:rsidRPr="00612A1E">
              <w:rPr>
                <w:sz w:val="20"/>
                <w:szCs w:val="20"/>
              </w:rPr>
              <w:t xml:space="preserve"> [2012]</w:t>
            </w:r>
          </w:p>
          <w:p w:rsidR="00036450" w:rsidRPr="0058155F" w:rsidRDefault="0058155F" w:rsidP="00036450">
            <w:pPr>
              <w:pStyle w:val="Heading2"/>
            </w:pPr>
            <w:r w:rsidRPr="0058155F">
              <w:rPr>
                <w:bCs w:val="0"/>
              </w:rPr>
              <w:t xml:space="preserve">My Key Skills   </w:t>
            </w:r>
            <w:r w:rsidRPr="0058155F">
              <w:t xml:space="preserve">        </w:t>
            </w:r>
          </w:p>
          <w:p w:rsidR="00825275" w:rsidRPr="00612A1E" w:rsidRDefault="00825275" w:rsidP="0058155F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12A1E">
              <w:rPr>
                <w:sz w:val="20"/>
                <w:szCs w:val="20"/>
              </w:rPr>
              <w:t xml:space="preserve">Speaking and Writing English Proficient and software Such as </w:t>
            </w:r>
            <w:r w:rsidR="0058155F" w:rsidRPr="00612A1E">
              <w:rPr>
                <w:sz w:val="20"/>
                <w:szCs w:val="20"/>
              </w:rPr>
              <w:t xml:space="preserve">HTML5, </w:t>
            </w:r>
            <w:proofErr w:type="gramStart"/>
            <w:r w:rsidR="0058155F" w:rsidRPr="00612A1E">
              <w:rPr>
                <w:sz w:val="20"/>
                <w:szCs w:val="20"/>
              </w:rPr>
              <w:t>CSS,  Bootstrap</w:t>
            </w:r>
            <w:proofErr w:type="gramEnd"/>
            <w:r w:rsidR="0058155F" w:rsidRPr="00612A1E">
              <w:rPr>
                <w:sz w:val="20"/>
                <w:szCs w:val="20"/>
              </w:rPr>
              <w:t xml:space="preserve">, </w:t>
            </w:r>
            <w:r w:rsidRPr="00612A1E">
              <w:rPr>
                <w:sz w:val="20"/>
                <w:szCs w:val="20"/>
              </w:rPr>
              <w:t xml:space="preserve">Microsoft  </w:t>
            </w:r>
            <w:r w:rsidR="0058155F" w:rsidRPr="00612A1E">
              <w:rPr>
                <w:sz w:val="20"/>
                <w:szCs w:val="20"/>
              </w:rPr>
              <w:t>Office 2016</w:t>
            </w:r>
            <w:r w:rsidRPr="00612A1E">
              <w:rPr>
                <w:sz w:val="20"/>
                <w:szCs w:val="20"/>
              </w:rPr>
              <w:t>,</w:t>
            </w:r>
            <w:r w:rsidR="0058155F" w:rsidRPr="00612A1E">
              <w:rPr>
                <w:sz w:val="20"/>
                <w:szCs w:val="20"/>
              </w:rPr>
              <w:t xml:space="preserve"> </w:t>
            </w:r>
            <w:r w:rsidRPr="00612A1E">
              <w:rPr>
                <w:sz w:val="20"/>
                <w:szCs w:val="20"/>
              </w:rPr>
              <w:t xml:space="preserve">C- Language, </w:t>
            </w:r>
            <w:r w:rsidR="0058155F" w:rsidRPr="00612A1E">
              <w:rPr>
                <w:sz w:val="20"/>
                <w:szCs w:val="20"/>
              </w:rPr>
              <w:t>Microprocessor</w:t>
            </w:r>
            <w:r w:rsidRPr="00612A1E">
              <w:rPr>
                <w:sz w:val="20"/>
                <w:szCs w:val="20"/>
              </w:rPr>
              <w:t xml:space="preserve"> &amp;</w:t>
            </w:r>
            <w:r w:rsidR="00612A1E" w:rsidRPr="00612A1E">
              <w:rPr>
                <w:sz w:val="20"/>
                <w:szCs w:val="20"/>
              </w:rPr>
              <w:t xml:space="preserve"> </w:t>
            </w:r>
            <w:r w:rsidR="0058155F" w:rsidRPr="00612A1E">
              <w:rPr>
                <w:sz w:val="20"/>
                <w:szCs w:val="20"/>
              </w:rPr>
              <w:t>Microcontroller</w:t>
            </w:r>
            <w:r w:rsidRPr="00612A1E">
              <w:rPr>
                <w:sz w:val="20"/>
                <w:szCs w:val="20"/>
              </w:rPr>
              <w:t>,</w:t>
            </w:r>
            <w:r w:rsidR="0058155F" w:rsidRPr="00612A1E">
              <w:rPr>
                <w:sz w:val="20"/>
                <w:szCs w:val="20"/>
              </w:rPr>
              <w:t xml:space="preserve"> Object Oriented Programming Language</w:t>
            </w:r>
            <w:r w:rsidR="0058155F" w:rsidRPr="00612A1E">
              <w:t>.</w:t>
            </w:r>
          </w:p>
          <w:p w:rsidR="00036450" w:rsidRDefault="0058155F" w:rsidP="00036450">
            <w:pPr>
              <w:pStyle w:val="Heading2"/>
            </w:pPr>
            <w:r w:rsidRPr="0058155F">
              <w:rPr>
                <w:bCs w:val="0"/>
              </w:rPr>
              <w:t xml:space="preserve">Profile </w:t>
            </w:r>
            <w:r w:rsidRPr="0058155F">
              <w:t xml:space="preserve">   </w:t>
            </w:r>
            <w:r>
              <w:t xml:space="preserve">    </w:t>
            </w:r>
          </w:p>
          <w:p w:rsidR="005227A7" w:rsidRPr="00612A1E" w:rsidRDefault="005227A7" w:rsidP="005227A7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12A1E">
              <w:rPr>
                <w:sz w:val="20"/>
                <w:szCs w:val="20"/>
              </w:rPr>
              <w:t>Public Speaking and Presentation, Deal with FYP projects, Work well as a Team member or independently, Met or Exceeded all performance Goal to date.</w:t>
            </w:r>
          </w:p>
          <w:p w:rsidR="009473E8" w:rsidRDefault="004D0764" w:rsidP="004D0764">
            <w:pPr>
              <w:pStyle w:val="Heading2"/>
              <w:rPr>
                <w:bCs w:val="0"/>
              </w:rPr>
            </w:pPr>
            <w:r w:rsidRPr="004D0764">
              <w:rPr>
                <w:bCs w:val="0"/>
              </w:rPr>
              <w:t>Experience</w:t>
            </w:r>
          </w:p>
          <w:p w:rsidR="00C26D27" w:rsidRDefault="00C26D27" w:rsidP="00C26D27">
            <w:pPr>
              <w:ind w:right="-720"/>
              <w:jc w:val="both"/>
            </w:pPr>
            <w:r>
              <w:rPr>
                <w:b/>
              </w:rPr>
              <w:t>Lecturer:</w:t>
            </w:r>
            <w:r>
              <w:t xml:space="preserve"> </w:t>
            </w:r>
            <w:r w:rsidRPr="00C932F8">
              <w:rPr>
                <w:b/>
              </w:rPr>
              <w:t xml:space="preserve">Sir Syed University </w:t>
            </w:r>
            <w:proofErr w:type="gramStart"/>
            <w:r w:rsidRPr="00C932F8">
              <w:rPr>
                <w:b/>
              </w:rPr>
              <w:t>Of</w:t>
            </w:r>
            <w:proofErr w:type="gramEnd"/>
            <w:r w:rsidRPr="00C932F8">
              <w:rPr>
                <w:b/>
              </w:rPr>
              <w:t xml:space="preserve"> Engineering &amp; Tec</w:t>
            </w:r>
            <w:r>
              <w:rPr>
                <w:b/>
              </w:rPr>
              <w:t>.</w:t>
            </w:r>
          </w:p>
          <w:p w:rsidR="004E49B3" w:rsidRPr="00B6085D" w:rsidRDefault="00C26D27" w:rsidP="004E49B3">
            <w:pPr>
              <w:ind w:right="-720"/>
              <w:rPr>
                <w:bCs/>
                <w:sz w:val="20"/>
                <w:szCs w:val="20"/>
              </w:rPr>
            </w:pPr>
            <w:r w:rsidRPr="00B6085D">
              <w:rPr>
                <w:b/>
                <w:bCs/>
                <w:sz w:val="20"/>
                <w:szCs w:val="20"/>
              </w:rPr>
              <w:t>Job Responsibilities</w:t>
            </w:r>
            <w:r w:rsidRPr="00B6085D">
              <w:rPr>
                <w:sz w:val="20"/>
                <w:szCs w:val="20"/>
              </w:rPr>
              <w:t>:</w:t>
            </w:r>
            <w:r w:rsidR="004E49B3" w:rsidRPr="00B6085D">
              <w:rPr>
                <w:sz w:val="20"/>
                <w:szCs w:val="20"/>
              </w:rPr>
              <w:t xml:space="preserve"> Course Folder Checking Committee </w:t>
            </w:r>
            <w:proofErr w:type="gramStart"/>
            <w:r w:rsidR="004E49B3" w:rsidRPr="00B6085D">
              <w:rPr>
                <w:sz w:val="20"/>
                <w:szCs w:val="20"/>
              </w:rPr>
              <w:t xml:space="preserve">Member,   </w:t>
            </w:r>
            <w:proofErr w:type="gramEnd"/>
            <w:r w:rsidR="004E49B3" w:rsidRPr="00B6085D">
              <w:rPr>
                <w:sz w:val="20"/>
                <w:szCs w:val="20"/>
              </w:rPr>
              <w:t xml:space="preserve">          </w:t>
            </w:r>
            <w:r w:rsidRPr="00B6085D">
              <w:rPr>
                <w:sz w:val="20"/>
                <w:szCs w:val="20"/>
              </w:rPr>
              <w:t xml:space="preserve">Lecture Delivering; Dealing Research work  related </w:t>
            </w:r>
            <w:r w:rsidR="004E49B3" w:rsidRPr="00B6085D">
              <w:rPr>
                <w:sz w:val="20"/>
                <w:szCs w:val="20"/>
              </w:rPr>
              <w:t xml:space="preserve"> </w:t>
            </w:r>
            <w:r w:rsidRPr="00B6085D">
              <w:rPr>
                <w:sz w:val="20"/>
                <w:szCs w:val="20"/>
              </w:rPr>
              <w:t>Final Yea</w:t>
            </w:r>
            <w:r w:rsidR="004E49B3" w:rsidRPr="00B6085D">
              <w:rPr>
                <w:sz w:val="20"/>
                <w:szCs w:val="20"/>
              </w:rPr>
              <w:t xml:space="preserve">r </w:t>
            </w:r>
            <w:r w:rsidRPr="00B6085D">
              <w:rPr>
                <w:sz w:val="20"/>
                <w:szCs w:val="20"/>
              </w:rPr>
              <w:t xml:space="preserve">Project, Counseling with Students. </w:t>
            </w:r>
            <w:r w:rsidRPr="00B6085D">
              <w:rPr>
                <w:bCs/>
                <w:sz w:val="20"/>
                <w:szCs w:val="20"/>
              </w:rPr>
              <w:t xml:space="preserve">Making Award List &amp; </w:t>
            </w:r>
            <w:r w:rsidR="00B6085D">
              <w:rPr>
                <w:bCs/>
                <w:sz w:val="20"/>
                <w:szCs w:val="20"/>
              </w:rPr>
              <w:t xml:space="preserve">Students </w:t>
            </w:r>
            <w:proofErr w:type="gramStart"/>
            <w:r w:rsidRPr="00B6085D">
              <w:rPr>
                <w:bCs/>
                <w:sz w:val="20"/>
                <w:szCs w:val="20"/>
              </w:rPr>
              <w:t>Attendance</w:t>
            </w:r>
            <w:r w:rsidR="004E49B3" w:rsidRPr="00B6085D">
              <w:rPr>
                <w:bCs/>
                <w:sz w:val="20"/>
                <w:szCs w:val="20"/>
              </w:rPr>
              <w:t xml:space="preserve">,   </w:t>
            </w:r>
            <w:proofErr w:type="gramEnd"/>
            <w:r w:rsidR="004E49B3" w:rsidRPr="00B6085D">
              <w:rPr>
                <w:bCs/>
                <w:sz w:val="20"/>
                <w:szCs w:val="20"/>
              </w:rPr>
              <w:t xml:space="preserve">   </w:t>
            </w:r>
            <w:r w:rsidRPr="00B6085D">
              <w:rPr>
                <w:bCs/>
                <w:sz w:val="20"/>
                <w:szCs w:val="20"/>
              </w:rPr>
              <w:t xml:space="preserve"> Maintain students Laboratory marks, Conduct Viva etc.</w:t>
            </w:r>
          </w:p>
          <w:p w:rsidR="00C26D27" w:rsidRPr="00B6085D" w:rsidRDefault="00C26D27" w:rsidP="004E49B3">
            <w:pPr>
              <w:ind w:right="-720"/>
              <w:rPr>
                <w:sz w:val="20"/>
                <w:szCs w:val="20"/>
              </w:rPr>
            </w:pPr>
            <w:r w:rsidRPr="00B6085D">
              <w:rPr>
                <w:sz w:val="20"/>
                <w:szCs w:val="20"/>
              </w:rPr>
              <w:t xml:space="preserve">(April-2008 to </w:t>
            </w:r>
            <w:proofErr w:type="gramStart"/>
            <w:r w:rsidRPr="00B6085D">
              <w:rPr>
                <w:sz w:val="20"/>
                <w:szCs w:val="20"/>
              </w:rPr>
              <w:t>Till</w:t>
            </w:r>
            <w:proofErr w:type="gramEnd"/>
            <w:r w:rsidRPr="00B6085D">
              <w:rPr>
                <w:sz w:val="20"/>
                <w:szCs w:val="20"/>
              </w:rPr>
              <w:t xml:space="preserve"> Now)</w:t>
            </w:r>
          </w:p>
          <w:p w:rsidR="00612A1E" w:rsidRPr="00612A1E" w:rsidRDefault="00612A1E" w:rsidP="00612A1E"/>
        </w:tc>
      </w:tr>
    </w:tbl>
    <w:p w:rsidR="0043117B" w:rsidRDefault="004570B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0B0" w:rsidRDefault="004570B0" w:rsidP="000C45FF">
      <w:r>
        <w:separator/>
      </w:r>
    </w:p>
  </w:endnote>
  <w:endnote w:type="continuationSeparator" w:id="0">
    <w:p w:rsidR="004570B0" w:rsidRDefault="004570B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0B0" w:rsidRDefault="004570B0" w:rsidP="000C45FF">
      <w:r>
        <w:separator/>
      </w:r>
    </w:p>
  </w:footnote>
  <w:footnote w:type="continuationSeparator" w:id="0">
    <w:p w:rsidR="004570B0" w:rsidRDefault="004570B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ve="http://schemas.openxmlformats.org/markup-compatibility/2006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ve="http://schemas.openxmlformats.org/markup-compatibility/2006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FB"/>
    <w:rsid w:val="00036450"/>
    <w:rsid w:val="00094499"/>
    <w:rsid w:val="000C45FF"/>
    <w:rsid w:val="000E3FD1"/>
    <w:rsid w:val="00112054"/>
    <w:rsid w:val="001525E1"/>
    <w:rsid w:val="00156356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B475B"/>
    <w:rsid w:val="0030481B"/>
    <w:rsid w:val="003156FC"/>
    <w:rsid w:val="003254B5"/>
    <w:rsid w:val="0037121F"/>
    <w:rsid w:val="003767EF"/>
    <w:rsid w:val="003A6B7D"/>
    <w:rsid w:val="003B06CA"/>
    <w:rsid w:val="003D1A83"/>
    <w:rsid w:val="003F6AA5"/>
    <w:rsid w:val="004071FC"/>
    <w:rsid w:val="00445947"/>
    <w:rsid w:val="004570B0"/>
    <w:rsid w:val="004813B3"/>
    <w:rsid w:val="00496591"/>
    <w:rsid w:val="004C63E4"/>
    <w:rsid w:val="004D0764"/>
    <w:rsid w:val="004D3011"/>
    <w:rsid w:val="004E49B3"/>
    <w:rsid w:val="005227A7"/>
    <w:rsid w:val="005262AC"/>
    <w:rsid w:val="005770F2"/>
    <w:rsid w:val="00580DE7"/>
    <w:rsid w:val="0058155F"/>
    <w:rsid w:val="005E39D5"/>
    <w:rsid w:val="005E472B"/>
    <w:rsid w:val="005F6781"/>
    <w:rsid w:val="00600670"/>
    <w:rsid w:val="00612A1E"/>
    <w:rsid w:val="0062123A"/>
    <w:rsid w:val="00646E75"/>
    <w:rsid w:val="006771D0"/>
    <w:rsid w:val="006A5181"/>
    <w:rsid w:val="00701D02"/>
    <w:rsid w:val="00715FCB"/>
    <w:rsid w:val="00743101"/>
    <w:rsid w:val="00776F7D"/>
    <w:rsid w:val="007775E1"/>
    <w:rsid w:val="007867A0"/>
    <w:rsid w:val="007927F5"/>
    <w:rsid w:val="00802CA0"/>
    <w:rsid w:val="00810B72"/>
    <w:rsid w:val="00825275"/>
    <w:rsid w:val="00903400"/>
    <w:rsid w:val="009260CD"/>
    <w:rsid w:val="009473E8"/>
    <w:rsid w:val="0095073E"/>
    <w:rsid w:val="00952C25"/>
    <w:rsid w:val="009532E8"/>
    <w:rsid w:val="009D7876"/>
    <w:rsid w:val="00A2118D"/>
    <w:rsid w:val="00A51D97"/>
    <w:rsid w:val="00AA0B77"/>
    <w:rsid w:val="00AD76E2"/>
    <w:rsid w:val="00AE30D1"/>
    <w:rsid w:val="00B20152"/>
    <w:rsid w:val="00B359E4"/>
    <w:rsid w:val="00B4030C"/>
    <w:rsid w:val="00B57D98"/>
    <w:rsid w:val="00B6085D"/>
    <w:rsid w:val="00B70850"/>
    <w:rsid w:val="00C066B6"/>
    <w:rsid w:val="00C15697"/>
    <w:rsid w:val="00C26D27"/>
    <w:rsid w:val="00C37BA1"/>
    <w:rsid w:val="00C4674C"/>
    <w:rsid w:val="00C506CF"/>
    <w:rsid w:val="00C72BED"/>
    <w:rsid w:val="00C9578B"/>
    <w:rsid w:val="00CB0055"/>
    <w:rsid w:val="00CD7979"/>
    <w:rsid w:val="00D2522B"/>
    <w:rsid w:val="00D27BBD"/>
    <w:rsid w:val="00D422DE"/>
    <w:rsid w:val="00D5459D"/>
    <w:rsid w:val="00DA1F4D"/>
    <w:rsid w:val="00DC6A35"/>
    <w:rsid w:val="00DD172A"/>
    <w:rsid w:val="00E1446A"/>
    <w:rsid w:val="00E25A26"/>
    <w:rsid w:val="00E311B8"/>
    <w:rsid w:val="00E4381A"/>
    <w:rsid w:val="00E5542D"/>
    <w:rsid w:val="00E55D74"/>
    <w:rsid w:val="00F108FB"/>
    <w:rsid w:val="00F110BA"/>
    <w:rsid w:val="00F60274"/>
    <w:rsid w:val="00F77FB9"/>
    <w:rsid w:val="00FB068F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3494BA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76E8B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398E98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276E8B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RAN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82184B61EA48C283BA386BED86C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8F28-0FFB-41E6-9C49-16E4125C64AB}"/>
      </w:docPartPr>
      <w:docPartBody>
        <w:p w:rsidR="00FD4F82" w:rsidRDefault="00620332">
          <w:pPr>
            <w:pStyle w:val="7B82184B61EA48C283BA386BED86CB4F"/>
          </w:pPr>
          <w:r w:rsidRPr="00CB0055">
            <w:t>Contact</w:t>
          </w:r>
        </w:p>
      </w:docPartBody>
    </w:docPart>
    <w:docPart>
      <w:docPartPr>
        <w:name w:val="943124D17E88434B9151658C7F0B4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E34A3-7B06-4EA5-A654-D7FAF49E4D39}"/>
      </w:docPartPr>
      <w:docPartBody>
        <w:p w:rsidR="00FD4F82" w:rsidRDefault="00620332">
          <w:pPr>
            <w:pStyle w:val="943124D17E88434B9151658C7F0B420C"/>
          </w:pPr>
          <w:r w:rsidRPr="004D3011">
            <w:t>PHONE:</w:t>
          </w:r>
        </w:p>
      </w:docPartBody>
    </w:docPart>
    <w:docPart>
      <w:docPartPr>
        <w:name w:val="9CA56E4BFDA9447385121A4C729CA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F161A-D5D1-4047-B4C3-C2FB430F87CD}"/>
      </w:docPartPr>
      <w:docPartBody>
        <w:p w:rsidR="00FD4F82" w:rsidRDefault="00620332">
          <w:pPr>
            <w:pStyle w:val="9CA56E4BFDA9447385121A4C729CA47B"/>
          </w:pPr>
          <w:r w:rsidRPr="00CB0055">
            <w:t>Hobbies</w:t>
          </w:r>
        </w:p>
      </w:docPartBody>
    </w:docPart>
    <w:docPart>
      <w:docPartPr>
        <w:name w:val="3AE4CD6DE3254572A58263D98B04A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93A55-B63A-43B2-AB6B-AF04E14DBF4C}"/>
      </w:docPartPr>
      <w:docPartBody>
        <w:p w:rsidR="00FD4F82" w:rsidRDefault="00620332">
          <w:pPr>
            <w:pStyle w:val="3AE4CD6DE3254572A58263D98B04ABB7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1232"/>
    <w:rsid w:val="001D1232"/>
    <w:rsid w:val="00620332"/>
    <w:rsid w:val="00685CF3"/>
    <w:rsid w:val="00F610ED"/>
    <w:rsid w:val="00F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F82"/>
  </w:style>
  <w:style w:type="paragraph" w:styleId="Heading2">
    <w:name w:val="heading 2"/>
    <w:basedOn w:val="Normal"/>
    <w:next w:val="Normal"/>
    <w:link w:val="Heading2Char"/>
    <w:uiPriority w:val="9"/>
    <w:qFormat/>
    <w:rsid w:val="00FD4F82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9188EFB54E415B9025DE527575B08F">
    <w:name w:val="AD9188EFB54E415B9025DE527575B08F"/>
    <w:rsid w:val="00FD4F82"/>
  </w:style>
  <w:style w:type="paragraph" w:customStyle="1" w:styleId="BB1FA671989A40968FFB0998700B0E1E">
    <w:name w:val="BB1FA671989A40968FFB0998700B0E1E"/>
    <w:rsid w:val="00FD4F82"/>
  </w:style>
  <w:style w:type="paragraph" w:customStyle="1" w:styleId="CD2A12EA874243FAA6A8D7E21D06BF20">
    <w:name w:val="CD2A12EA874243FAA6A8D7E21D06BF20"/>
    <w:rsid w:val="00FD4F82"/>
  </w:style>
  <w:style w:type="paragraph" w:customStyle="1" w:styleId="778D5165E2FE433F9F93A689C69A8880">
    <w:name w:val="778D5165E2FE433F9F93A689C69A8880"/>
    <w:rsid w:val="00FD4F82"/>
  </w:style>
  <w:style w:type="paragraph" w:customStyle="1" w:styleId="7B82184B61EA48C283BA386BED86CB4F">
    <w:name w:val="7B82184B61EA48C283BA386BED86CB4F"/>
    <w:rsid w:val="00FD4F82"/>
  </w:style>
  <w:style w:type="paragraph" w:customStyle="1" w:styleId="943124D17E88434B9151658C7F0B420C">
    <w:name w:val="943124D17E88434B9151658C7F0B420C"/>
    <w:rsid w:val="00FD4F82"/>
  </w:style>
  <w:style w:type="paragraph" w:customStyle="1" w:styleId="36DCD9A70732487AA3E9227B670635DF">
    <w:name w:val="36DCD9A70732487AA3E9227B670635DF"/>
    <w:rsid w:val="00FD4F82"/>
  </w:style>
  <w:style w:type="paragraph" w:customStyle="1" w:styleId="B69B9CD7AD0F4B74B7694E098CBE9CE2">
    <w:name w:val="B69B9CD7AD0F4B74B7694E098CBE9CE2"/>
    <w:rsid w:val="00FD4F82"/>
  </w:style>
  <w:style w:type="paragraph" w:customStyle="1" w:styleId="5AAD81DFA506428BB0EB11DB27FC4464">
    <w:name w:val="5AAD81DFA506428BB0EB11DB27FC4464"/>
    <w:rsid w:val="00FD4F82"/>
  </w:style>
  <w:style w:type="paragraph" w:customStyle="1" w:styleId="A4915A43F8644129B059A6BFEF152231">
    <w:name w:val="A4915A43F8644129B059A6BFEF152231"/>
    <w:rsid w:val="00FD4F82"/>
  </w:style>
  <w:style w:type="character" w:styleId="Hyperlink">
    <w:name w:val="Hyperlink"/>
    <w:basedOn w:val="DefaultParagraphFont"/>
    <w:uiPriority w:val="99"/>
    <w:unhideWhenUsed/>
    <w:rsid w:val="00FD4F82"/>
    <w:rPr>
      <w:color w:val="C45911" w:themeColor="accent2" w:themeShade="BF"/>
      <w:u w:val="single"/>
    </w:rPr>
  </w:style>
  <w:style w:type="paragraph" w:customStyle="1" w:styleId="B440694F6B104259BE04C054F5FB95B3">
    <w:name w:val="B440694F6B104259BE04C054F5FB95B3"/>
    <w:rsid w:val="00FD4F82"/>
  </w:style>
  <w:style w:type="paragraph" w:customStyle="1" w:styleId="9CA56E4BFDA9447385121A4C729CA47B">
    <w:name w:val="9CA56E4BFDA9447385121A4C729CA47B"/>
    <w:rsid w:val="00FD4F82"/>
  </w:style>
  <w:style w:type="paragraph" w:customStyle="1" w:styleId="DC73374C1EC742D8B00AC5A326A1326D">
    <w:name w:val="DC73374C1EC742D8B00AC5A326A1326D"/>
    <w:rsid w:val="00FD4F82"/>
  </w:style>
  <w:style w:type="paragraph" w:customStyle="1" w:styleId="8D0F29C3CA074634BB9940798B79B434">
    <w:name w:val="8D0F29C3CA074634BB9940798B79B434"/>
    <w:rsid w:val="00FD4F82"/>
  </w:style>
  <w:style w:type="paragraph" w:customStyle="1" w:styleId="D701ADCDCDB94A86AC84487A33692B12">
    <w:name w:val="D701ADCDCDB94A86AC84487A33692B12"/>
    <w:rsid w:val="00FD4F82"/>
  </w:style>
  <w:style w:type="paragraph" w:customStyle="1" w:styleId="5A5B3BD65AB4483A92077B1D92796AB8">
    <w:name w:val="5A5B3BD65AB4483A92077B1D92796AB8"/>
    <w:rsid w:val="00FD4F82"/>
  </w:style>
  <w:style w:type="paragraph" w:customStyle="1" w:styleId="3AE4CD6DE3254572A58263D98B04ABB7">
    <w:name w:val="3AE4CD6DE3254572A58263D98B04ABB7"/>
    <w:rsid w:val="00FD4F82"/>
  </w:style>
  <w:style w:type="paragraph" w:customStyle="1" w:styleId="419AA4E7CCA14981A5032CCCBCCB159A">
    <w:name w:val="419AA4E7CCA14981A5032CCCBCCB159A"/>
    <w:rsid w:val="00FD4F82"/>
  </w:style>
  <w:style w:type="paragraph" w:customStyle="1" w:styleId="2AB2A2DCF4AE472A8DD5F57FA4923354">
    <w:name w:val="2AB2A2DCF4AE472A8DD5F57FA4923354"/>
    <w:rsid w:val="00FD4F82"/>
  </w:style>
  <w:style w:type="paragraph" w:customStyle="1" w:styleId="4DA4EFF98DD54F1CA580DB8712BA9792">
    <w:name w:val="4DA4EFF98DD54F1CA580DB8712BA9792"/>
    <w:rsid w:val="00FD4F82"/>
  </w:style>
  <w:style w:type="paragraph" w:customStyle="1" w:styleId="B71A929471AA450C9D1C2D6EDA1F1EDC">
    <w:name w:val="B71A929471AA450C9D1C2D6EDA1F1EDC"/>
    <w:rsid w:val="00FD4F82"/>
  </w:style>
  <w:style w:type="paragraph" w:customStyle="1" w:styleId="2EC61CC3E2C94F33A78633B133ECF54B">
    <w:name w:val="2EC61CC3E2C94F33A78633B133ECF54B"/>
    <w:rsid w:val="00FD4F82"/>
  </w:style>
  <w:style w:type="paragraph" w:customStyle="1" w:styleId="EB1E1955F6CA4E7ABD8A759EEDE2E000">
    <w:name w:val="EB1E1955F6CA4E7ABD8A759EEDE2E000"/>
    <w:rsid w:val="00FD4F82"/>
  </w:style>
  <w:style w:type="paragraph" w:customStyle="1" w:styleId="146CF85228E7457AA00DB6588B9D1BF0">
    <w:name w:val="146CF85228E7457AA00DB6588B9D1BF0"/>
    <w:rsid w:val="00FD4F82"/>
  </w:style>
  <w:style w:type="paragraph" w:customStyle="1" w:styleId="ED2E3FC60970412DA55143C9CE73A00C">
    <w:name w:val="ED2E3FC60970412DA55143C9CE73A00C"/>
    <w:rsid w:val="00FD4F82"/>
  </w:style>
  <w:style w:type="paragraph" w:customStyle="1" w:styleId="CB37A6983FD74A3AB47D53C2FAA3A9BB">
    <w:name w:val="CB37A6983FD74A3AB47D53C2FAA3A9BB"/>
    <w:rsid w:val="00FD4F82"/>
  </w:style>
  <w:style w:type="paragraph" w:customStyle="1" w:styleId="DC2394D968D3435DA6150CC27ED83C09">
    <w:name w:val="DC2394D968D3435DA6150CC27ED83C09"/>
    <w:rsid w:val="00FD4F82"/>
  </w:style>
  <w:style w:type="paragraph" w:customStyle="1" w:styleId="EFB290F8C366414FAF1A758BD015632B">
    <w:name w:val="EFB290F8C366414FAF1A758BD015632B"/>
    <w:rsid w:val="00FD4F82"/>
  </w:style>
  <w:style w:type="paragraph" w:customStyle="1" w:styleId="6B003B5252A842AEA4724E00A0E25F66">
    <w:name w:val="6B003B5252A842AEA4724E00A0E25F66"/>
    <w:rsid w:val="00FD4F82"/>
  </w:style>
  <w:style w:type="paragraph" w:customStyle="1" w:styleId="85F5A0C278DE443A90CC9309E7D21775">
    <w:name w:val="85F5A0C278DE443A90CC9309E7D21775"/>
    <w:rsid w:val="00FD4F82"/>
  </w:style>
  <w:style w:type="paragraph" w:customStyle="1" w:styleId="56AFF968816D4E038F092B157C69EDFB">
    <w:name w:val="56AFF968816D4E038F092B157C69EDFB"/>
    <w:rsid w:val="00FD4F82"/>
  </w:style>
  <w:style w:type="paragraph" w:customStyle="1" w:styleId="E6E0D5614EDD4F58831C07DBEC402B3C">
    <w:name w:val="E6E0D5614EDD4F58831C07DBEC402B3C"/>
    <w:rsid w:val="00FD4F82"/>
  </w:style>
  <w:style w:type="paragraph" w:customStyle="1" w:styleId="6FE0CA4B51C94DAABFE4E894EA43D439">
    <w:name w:val="6FE0CA4B51C94DAABFE4E894EA43D439"/>
    <w:rsid w:val="00FD4F82"/>
  </w:style>
  <w:style w:type="paragraph" w:customStyle="1" w:styleId="69CCE60C547B41AFA333A742F041615C">
    <w:name w:val="69CCE60C547B41AFA333A742F041615C"/>
    <w:rsid w:val="00FD4F82"/>
  </w:style>
  <w:style w:type="paragraph" w:customStyle="1" w:styleId="6E9905EE03D14CA6B4AA4060BA1E9BCD">
    <w:name w:val="6E9905EE03D14CA6B4AA4060BA1E9BCD"/>
    <w:rsid w:val="00FD4F82"/>
  </w:style>
  <w:style w:type="paragraph" w:customStyle="1" w:styleId="7C4DDF4866E444808CCBC28D5C66D86E">
    <w:name w:val="7C4DDF4866E444808CCBC28D5C66D86E"/>
    <w:rsid w:val="00FD4F82"/>
  </w:style>
  <w:style w:type="paragraph" w:customStyle="1" w:styleId="1C2E50DE4E454B8D851028AA862213A2">
    <w:name w:val="1C2E50DE4E454B8D851028AA862213A2"/>
    <w:rsid w:val="00FD4F82"/>
  </w:style>
  <w:style w:type="paragraph" w:customStyle="1" w:styleId="0773BBE7FB1A461B8858894FD2E4FD25">
    <w:name w:val="0773BBE7FB1A461B8858894FD2E4FD25"/>
    <w:rsid w:val="00FD4F82"/>
  </w:style>
  <w:style w:type="paragraph" w:customStyle="1" w:styleId="27B293ADD30A4D9E9033CCFCF0BFE50D">
    <w:name w:val="27B293ADD30A4D9E9033CCFCF0BFE50D"/>
    <w:rsid w:val="00FD4F82"/>
  </w:style>
  <w:style w:type="paragraph" w:customStyle="1" w:styleId="BF77C0061F9E4C199C3D4C9DF9FC772E">
    <w:name w:val="BF77C0061F9E4C199C3D4C9DF9FC772E"/>
    <w:rsid w:val="00FD4F82"/>
  </w:style>
  <w:style w:type="character" w:customStyle="1" w:styleId="Heading2Char">
    <w:name w:val="Heading 2 Char"/>
    <w:basedOn w:val="DefaultParagraphFont"/>
    <w:link w:val="Heading2"/>
    <w:uiPriority w:val="9"/>
    <w:rsid w:val="00FD4F8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69EA756AAC54A91BE441CCAF4A5D10C">
    <w:name w:val="969EA756AAC54A91BE441CCAF4A5D10C"/>
    <w:rsid w:val="00FD4F82"/>
  </w:style>
  <w:style w:type="paragraph" w:customStyle="1" w:styleId="09B21FF2D99E409AB55CCEB953F77C66">
    <w:name w:val="09B21FF2D99E409AB55CCEB953F77C66"/>
    <w:rsid w:val="001D1232"/>
  </w:style>
  <w:style w:type="paragraph" w:customStyle="1" w:styleId="62605D268F994459AF9FBCD93BE8F3CE">
    <w:name w:val="62605D268F994459AF9FBCD93BE8F3CE"/>
    <w:rsid w:val="001D1232"/>
  </w:style>
  <w:style w:type="paragraph" w:customStyle="1" w:styleId="8E8F28B3ACB543E2908A5AC5A049BFB8">
    <w:name w:val="8E8F28B3ACB543E2908A5AC5A049BFB8"/>
    <w:rsid w:val="001D1232"/>
  </w:style>
  <w:style w:type="paragraph" w:customStyle="1" w:styleId="9DC81C12EBDD49F99E9B50D1BAC6E973">
    <w:name w:val="9DC81C12EBDD49F99E9B50D1BAC6E973"/>
    <w:rsid w:val="001D1232"/>
  </w:style>
  <w:style w:type="paragraph" w:customStyle="1" w:styleId="B90CD0FBEE1D4176804395180C2D1141">
    <w:name w:val="B90CD0FBEE1D4176804395180C2D1141"/>
    <w:rsid w:val="001D1232"/>
  </w:style>
  <w:style w:type="paragraph" w:customStyle="1" w:styleId="CBA27248F93645538571E41C39B3EFEB">
    <w:name w:val="CBA27248F93645538571E41C39B3EFEB"/>
    <w:rsid w:val="00FD4F82"/>
    <w:pPr>
      <w:spacing w:after="200" w:line="276" w:lineRule="auto"/>
    </w:pPr>
  </w:style>
  <w:style w:type="paragraph" w:customStyle="1" w:styleId="813E613C977D4AC798B64E46C68E209B">
    <w:name w:val="813E613C977D4AC798B64E46C68E209B"/>
    <w:rsid w:val="00FD4F8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05F512-8A30-4A91-A8D8-826D53B5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2023-10-06T09:38:00Z</dcterms:created>
  <dcterms:modified xsi:type="dcterms:W3CDTF">2023-10-06T09:38:00Z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